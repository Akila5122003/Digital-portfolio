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6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2947FB" w14:paraId="1EE4423B" w14:textId="77777777" w:rsidTr="002947FB">
        <w:trPr>
          <w:trHeight w:val="1710"/>
        </w:trPr>
        <w:tc>
          <w:tcPr>
            <w:tcW w:w="4140" w:type="dxa"/>
            <w:vMerge w:val="restart"/>
          </w:tcPr>
          <w:p w14:paraId="1A11BD70" w14:textId="77777777" w:rsidR="002947FB" w:rsidRDefault="002947FB" w:rsidP="002947F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519B601" wp14:editId="266842EB">
                  <wp:extent cx="2482850" cy="2482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kil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359D40C6" w14:textId="77777777" w:rsidR="002947FB" w:rsidRDefault="002947FB" w:rsidP="002947FB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6CCACE45" w14:textId="77777777" w:rsidR="002947FB" w:rsidRPr="00CA1F0E" w:rsidRDefault="002947FB" w:rsidP="002947FB">
            <w:pPr>
              <w:pStyle w:val="Address"/>
            </w:pPr>
            <w:r>
              <w:t>John Britto</w:t>
            </w:r>
          </w:p>
          <w:p w14:paraId="3B582999" w14:textId="77777777" w:rsidR="002947FB" w:rsidRPr="00CA1F0E" w:rsidRDefault="002947FB" w:rsidP="002947FB">
            <w:pPr>
              <w:pStyle w:val="Address"/>
            </w:pPr>
            <w:r>
              <w:t>Software Developer</w:t>
            </w:r>
          </w:p>
          <w:p w14:paraId="4040A83A" w14:textId="77777777" w:rsidR="002947FB" w:rsidRPr="00CA1F0E" w:rsidRDefault="002947FB" w:rsidP="002947FB">
            <w:pPr>
              <w:pStyle w:val="Address"/>
            </w:pPr>
            <w:r>
              <w:t>Bubble Berry</w:t>
            </w:r>
          </w:p>
          <w:p w14:paraId="0B828427" w14:textId="77777777" w:rsidR="002947FB" w:rsidRDefault="002947FB" w:rsidP="002947FB">
            <w:pPr>
              <w:pStyle w:val="Address"/>
            </w:pPr>
            <w:proofErr w:type="spellStart"/>
            <w:r>
              <w:t>Karivilai</w:t>
            </w:r>
            <w:proofErr w:type="spellEnd"/>
          </w:p>
          <w:p w14:paraId="29147FCC" w14:textId="77777777" w:rsidR="002947FB" w:rsidRDefault="002947FB" w:rsidP="002947FB">
            <w:pPr>
              <w:pStyle w:val="Address"/>
            </w:pPr>
            <w:proofErr w:type="spellStart"/>
            <w:r>
              <w:t>Mullanganavilai</w:t>
            </w:r>
            <w:proofErr w:type="spellEnd"/>
          </w:p>
          <w:p w14:paraId="12776E5C" w14:textId="77777777" w:rsidR="002947FB" w:rsidRPr="00CA1F0E" w:rsidRDefault="002947FB" w:rsidP="002947FB">
            <w:pPr>
              <w:pStyle w:val="Address"/>
            </w:pPr>
            <w:r>
              <w:t>629157</w:t>
            </w:r>
          </w:p>
          <w:p w14:paraId="0AD16A36" w14:textId="77777777" w:rsidR="002947FB" w:rsidRDefault="002947FB" w:rsidP="002947FB">
            <w:pPr>
              <w:pStyle w:val="Address"/>
            </w:pPr>
          </w:p>
        </w:tc>
      </w:tr>
      <w:tr w:rsidR="002947FB" w14:paraId="37282C78" w14:textId="77777777" w:rsidTr="002947FB">
        <w:trPr>
          <w:trHeight w:val="2889"/>
        </w:trPr>
        <w:tc>
          <w:tcPr>
            <w:tcW w:w="4140" w:type="dxa"/>
            <w:vMerge/>
            <w:vAlign w:val="bottom"/>
          </w:tcPr>
          <w:p w14:paraId="35CD9625" w14:textId="77777777" w:rsidR="002947FB" w:rsidRDefault="002947FB" w:rsidP="002947FB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2B05D293" w14:textId="77777777" w:rsidR="002947FB" w:rsidRDefault="002947FB" w:rsidP="002947FB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68EBEC4F" w14:textId="77777777" w:rsidR="002947FB" w:rsidRPr="002947FB" w:rsidRDefault="002947FB" w:rsidP="002947FB">
            <w:pPr>
              <w:rPr>
                <w:color w:val="FF0000"/>
                <w:sz w:val="52"/>
                <w:szCs w:val="52"/>
              </w:rPr>
            </w:pPr>
            <w:r w:rsidRPr="002947FB">
              <w:rPr>
                <w:color w:val="FF0000"/>
                <w:sz w:val="52"/>
                <w:szCs w:val="52"/>
              </w:rPr>
              <w:t>Skill Development</w:t>
            </w:r>
            <w:bookmarkStart w:id="0" w:name="_GoBack"/>
            <w:bookmarkEnd w:id="0"/>
          </w:p>
          <w:p w14:paraId="2D153D7E" w14:textId="77777777" w:rsidR="002947FB" w:rsidRDefault="002947FB" w:rsidP="002947F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*Deep learning</w:t>
            </w:r>
          </w:p>
          <w:p w14:paraId="06F16CAA" w14:textId="77777777" w:rsidR="002947FB" w:rsidRDefault="002947FB" w:rsidP="002947F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*Machine Learning</w:t>
            </w:r>
          </w:p>
          <w:p w14:paraId="6E5B6451" w14:textId="77777777" w:rsidR="002947FB" w:rsidRDefault="002947FB" w:rsidP="002947F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*Operating System</w:t>
            </w:r>
          </w:p>
          <w:p w14:paraId="31789F0D" w14:textId="77777777" w:rsidR="002947FB" w:rsidRDefault="002947FB" w:rsidP="002947F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*Typing</w:t>
            </w:r>
          </w:p>
          <w:p w14:paraId="5E922687" w14:textId="77777777" w:rsidR="002947FB" w:rsidRDefault="002947FB" w:rsidP="002947F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*Python</w:t>
            </w:r>
          </w:p>
          <w:p w14:paraId="0F868850" w14:textId="49F47B8F" w:rsidR="002947FB" w:rsidRPr="002947FB" w:rsidRDefault="002947FB" w:rsidP="002947F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Thank you</w:t>
            </w:r>
          </w:p>
        </w:tc>
      </w:tr>
      <w:tr w:rsidR="002947FB" w14:paraId="518D89E0" w14:textId="77777777" w:rsidTr="002947FB">
        <w:trPr>
          <w:trHeight w:val="864"/>
        </w:trPr>
        <w:tc>
          <w:tcPr>
            <w:tcW w:w="4140" w:type="dxa"/>
            <w:vAlign w:val="bottom"/>
          </w:tcPr>
          <w:p w14:paraId="1B3ED568" w14:textId="77777777" w:rsidR="002947FB" w:rsidRDefault="002947FB" w:rsidP="002947FB">
            <w:pPr>
              <w:pStyle w:val="Title"/>
              <w:jc w:val="left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 xml:space="preserve">    Akila.A</w:t>
            </w:r>
          </w:p>
          <w:p w14:paraId="548DBA24" w14:textId="77777777" w:rsidR="002947FB" w:rsidRPr="00CA1F0E" w:rsidRDefault="002947FB" w:rsidP="002947FB">
            <w:pPr>
              <w:pStyle w:val="Subtitle"/>
            </w:pPr>
            <w:r>
              <w:rPr>
                <w:spacing w:val="0"/>
                <w:w w:val="100"/>
              </w:rPr>
              <w:t>Software Developer</w:t>
            </w:r>
          </w:p>
        </w:tc>
        <w:tc>
          <w:tcPr>
            <w:tcW w:w="450" w:type="dxa"/>
            <w:vMerge/>
          </w:tcPr>
          <w:p w14:paraId="5C2ADC3B" w14:textId="77777777" w:rsidR="002947FB" w:rsidRDefault="002947FB" w:rsidP="002947FB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734FA583" w14:textId="77777777" w:rsidR="002947FB" w:rsidRDefault="002947FB" w:rsidP="002947FB">
            <w:pPr>
              <w:rPr>
                <w:b/>
              </w:rPr>
            </w:pPr>
          </w:p>
        </w:tc>
      </w:tr>
      <w:tr w:rsidR="002947FB" w14:paraId="5E6BB55E" w14:textId="77777777" w:rsidTr="002947FB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B8C864739BD44734A302B0CF24D93F57"/>
              </w:placeholder>
              <w:temporary/>
              <w:showingPlcHdr/>
              <w15:appearance w15:val="hidden"/>
            </w:sdtPr>
            <w:sdtContent>
              <w:p w14:paraId="3DEF36CF" w14:textId="77777777" w:rsidR="002947FB" w:rsidRDefault="002947FB" w:rsidP="002947FB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D4B2AA4BFC7490AADAA69B84BF32E15"/>
              </w:placeholder>
              <w:temporary/>
              <w:showingPlcHdr/>
              <w15:appearance w15:val="hidden"/>
            </w:sdtPr>
            <w:sdtContent>
              <w:p w14:paraId="1D167446" w14:textId="77777777" w:rsidR="002947FB" w:rsidRDefault="002947FB" w:rsidP="002947FB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1776971" w14:textId="77777777" w:rsidR="002947FB" w:rsidRDefault="002947FB" w:rsidP="002947FB">
            <w:pPr>
              <w:pStyle w:val="ContactDetails"/>
            </w:pPr>
            <w:r>
              <w:t>7397679832</w:t>
            </w:r>
          </w:p>
          <w:p w14:paraId="5D14B684" w14:textId="77777777" w:rsidR="002947FB" w:rsidRDefault="002947FB" w:rsidP="002947FB">
            <w:pPr>
              <w:pStyle w:val="ContactDetails"/>
            </w:pPr>
            <w:r>
              <w:t>EMAIL:</w:t>
            </w:r>
          </w:p>
          <w:p w14:paraId="7EAAD512" w14:textId="77777777" w:rsidR="002947FB" w:rsidRPr="00E649EF" w:rsidRDefault="002947FB" w:rsidP="002947FB">
            <w:pPr>
              <w:pStyle w:val="ContactDetails"/>
              <w:rPr>
                <w:rStyle w:val="Hyperlink"/>
                <w:color w:val="auto"/>
                <w:u w:val="none"/>
              </w:rPr>
            </w:pPr>
            <w:r>
              <w:t>akila051019999@gmail.com</w:t>
            </w:r>
          </w:p>
        </w:tc>
        <w:tc>
          <w:tcPr>
            <w:tcW w:w="450" w:type="dxa"/>
            <w:vMerge/>
          </w:tcPr>
          <w:p w14:paraId="7ABD0726" w14:textId="77777777" w:rsidR="002947FB" w:rsidRDefault="002947FB" w:rsidP="002947FB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0C8477F" w14:textId="77777777" w:rsidR="002947FB" w:rsidRDefault="002947FB" w:rsidP="002947FB">
            <w:pPr>
              <w:pStyle w:val="Heading1"/>
            </w:pPr>
          </w:p>
        </w:tc>
      </w:tr>
    </w:tbl>
    <w:p w14:paraId="11BB1858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709AAAE" wp14:editId="28E5BAF7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6A84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A858B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5709AAAE" id="Group 8" o:spid="_x0000_s1026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kF/QUAAKIZAAAOAAAAZHJzL2Uyb0RvYy54bWzsWVtv2zYUfh+w/0DocUBriZJ1MeoUWboW&#10;BdIL2gztHhmZsgVIpEbRsdNf33NISaYTx3LTdXtYX2yK4rnwO+d8vOjZ821dkRuu2lKKuRc89T3C&#10;RS4XpVjOvT+vXj5JPdJqJhaskoLPvVvees/Pfv3l2aaZcSpXslpwRUCJaGebZu6ttG5mk0mbr3jN&#10;2qey4QJeFlLVTMOjWk4Wim1Ae11NqO/Hk41Ui0bJnLct9L6wL70zo78oeK7fFUXLNanmHvimza8y&#10;v9f4Ozl7xmZLxZpVmXdusEd4UbNSgNFB1QumGVmr8p6qusyVbGWhn+aynsiiKHNu5gCzCfw7s3ml&#10;5Loxc1nONstmgAmgvYPTo9Xmb2/eK1Iu5h4ESrAaQmSskhSh2TTLGYx4pZqPzXvVdSztE852W6ga&#10;/2EeZGtAvR1A5VtNcuhM6DQLKWCfw7ssSmlIMwt7voLY7OSeBH33H4NoHAZpNoiGCY1xzKS3PEEH&#10;B382DeRQu4Op/T6YPq5Yww36LYLQwRT1ML1hYs0q8lo0a00idAvtw8ABqnbWAmoP4hRMadQlYI9V&#10;CBkdJ0E/4TiN0unehNmsUa1+xWVNsDH3ikpuLlZMaeuO8cYkIru5bLXFqhdBT1pZlYuXZVWZB6wy&#10;flEpcsOgPliec6EDI16t6zdyYfuhzvzOUejGmJnhad8N4TD1ippMcPaMVAJNCYlGrT+2h5vq7JxE&#10;6CxYpqVvK45SlfjAC8hOSCNq3Brs3Pe4XbEFt93TBz0zClFzAd4Muu2UH9Btfe7Go6h1fBD2jzlm&#10;hQcJY1kKPQjXpZDqkIIK4tBZtuMBWAcabF7LxS0kpZKW1Nomf1lCTlyyVr9nClgMag6YWb+DH0yT&#10;uSe7lkdWUn051I/joWrgrUc2wIpzr/17zRT3SPVaQD1lQQQ5S7R5iKYJ1rVy31y7b8S6vpCQWJDQ&#10;4J1p4nhd9c1CyfoTEPg5WoVXTORge+7lWvUPF9qyNSwBOT8/N8OAOhumL8XHJkfliCrm+NX2E1NN&#10;Vxgaauqt7GuYze7Ugx2LkkKer7UsSlMsO1w7vIFPbGH/cGKhPbF8gEWLiWXFCf0mVqEp9TM/9Ajw&#10;bM+lPbFEUURpGltiCcJ0Gk8NCQ9Meo9YFHhhkL0DHHIPwrZX4wdLx1asSyQP1+WetsOMYdPfEKpT&#10;CD85AlfD4iGO0NvrLdDILq3/XbowDPGTL37IRgQK3e7XPpTLlSZXqrSkEY6Thk2CaYTLpF2+ug0c&#10;TbIYu5BCgsinQWS2H7DmdTsySpM0gZ0i7uWCNMkCQ1EOi+Rruz1BiuiZA3bFC1jnsWu56JzOpRBt&#10;qflnMFbUFaxWv02ITzYkjGjW7zbujf7LHW1HktVxkc+w+HyDgf3RY7qBswfdnTtjMzggMmYFIj1Y&#10;GYfIHX0iRC6q1kAcR+YAcCBi/0wMjhn4nhigXpNFxwy4MQj8NE6y0SxyUR2HyB39iBgE1E/MJJJ0&#10;2hXg8VKgYIQGMAnbQAY4ELkDpXDMgBsGOMOlo+pdWMMIVY9OwhXxRw24sJ6EkStwIkZuLQw24jQ7&#10;MQ5Blk3NPLBxehyOGXDjACfgUe0upmGEmm1BHJmDK2LDcMx9F9WTIHIFaHgSRG4YaETj0Sm4ApB8&#10;IdAA8io2flQYjmt3MX1kGI4b2EP1FIhcgQMQwSo+rNNsZQ/mbJZvRbd2QwsOaHD3ZLcMjWzx7sZd&#10;yGFT0D/CKmGPryCFZDQiDDnuCvdn39OEAWlXuN+SnCYMoLjCZvcESBhh+99NHw9EeItYmVtEDefY&#10;uac8AreI1zbB4EiKqOFssUngwG3jDsdtbJpUxLc1nMOvpBmnEULMb+PFLt5geTcqX1+X+e/8y56M&#10;T+EmCjyniQ87tc4Dow72beZNkkzTvRdQIiAAFNKHZk9vJVz9vecg0EeyH9D/N0ec78fklWy5TQTE&#10;xNwODTghvM52ce8MePBEef9qKsEjZTedQeTUO6ifJ8rdvZ29ODvh1glPlOa+2NTof3Ww/H/eQ5nr&#10;bvgQYBK8+2iBXxrcZ2i7n1bOvgIAAP//AwBQSwMEFAAGAAgAAAAhAKrC1JDhAAAACgEAAA8AAABk&#10;cnMvZG93bnJldi54bWxMj8FOwzAQRO9I/IO1SNyo3TRUbYhTIaQCokiIAuXqxEsSEa+j2G3D37M9&#10;wW1HM5p9k69G14kDDqH1pGE6USCQKm9bqjW8v62vFiBCNGRN5wk1/GCAVXF+lpvM+iO94mEba8El&#10;FDKjoYmxz6QMVYPOhInvkdj78oMzkeVQSzuYI5e7TiZKzaUzLfGHxvR412D1vd07Dbsy6T/x4+Fp&#10;eb9O1e558/gyUqr15cV4ewMi4hj/wnDCZ3QomKn0e7JBdBpSlXJSw5IXnezpYjYHUfJ1rZIZyCKX&#10;/ycUvwAAAP//AwBQSwECLQAUAAYACAAAACEAtoM4kv4AAADhAQAAEwAAAAAAAAAAAAAAAAAAAAAA&#10;W0NvbnRlbnRfVHlwZXNdLnhtbFBLAQItABQABgAIAAAAIQA4/SH/1gAAAJQBAAALAAAAAAAAAAAA&#10;AAAAAC8BAABfcmVscy8ucmVsc1BLAQItABQABgAIAAAAIQDnOAkF/QUAAKIZAAAOAAAAAAAAAAAA&#10;AAAAAC4CAABkcnMvZTJvRG9jLnhtbFBLAQItABQABgAIAAAAIQCqwtSQ4QAAAAoBAAAPAAAAAAAA&#10;AAAAAAAAAFcIAABkcnMvZG93bnJldi54bWxQSwUGAAAAAAQABADzAAAAZQk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38376A84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71FA858B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3B1CB2F1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C2C1A" w14:textId="77777777" w:rsidR="000D4C69" w:rsidRDefault="000D4C69" w:rsidP="00C51CF5">
      <w:r>
        <w:separator/>
      </w:r>
    </w:p>
  </w:endnote>
  <w:endnote w:type="continuationSeparator" w:id="0">
    <w:p w14:paraId="7772637B" w14:textId="77777777" w:rsidR="000D4C69" w:rsidRDefault="000D4C69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3CCE6" w14:textId="77777777" w:rsidR="000D4C69" w:rsidRDefault="000D4C69" w:rsidP="00C51CF5">
      <w:r>
        <w:separator/>
      </w:r>
    </w:p>
  </w:footnote>
  <w:footnote w:type="continuationSeparator" w:id="0">
    <w:p w14:paraId="2B26F3F6" w14:textId="77777777" w:rsidR="000D4C69" w:rsidRDefault="000D4C69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EF"/>
    <w:rsid w:val="000521EF"/>
    <w:rsid w:val="000A545F"/>
    <w:rsid w:val="000D4C69"/>
    <w:rsid w:val="0010314C"/>
    <w:rsid w:val="00103BC9"/>
    <w:rsid w:val="00153B84"/>
    <w:rsid w:val="00196AAB"/>
    <w:rsid w:val="001B0B3D"/>
    <w:rsid w:val="00200EA5"/>
    <w:rsid w:val="002947FB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649EF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63A2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649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9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4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%20-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C864739BD44734A302B0CF24D93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7E37-B3DA-4AC2-9CB7-AD092E57F3FC}"/>
      </w:docPartPr>
      <w:docPartBody>
        <w:p w:rsidR="00000000" w:rsidRDefault="00D04265" w:rsidP="00D04265">
          <w:pPr>
            <w:pStyle w:val="B8C864739BD44734A302B0CF24D93F57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D4B2AA4BFC7490AADAA69B84BF32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7F64-8CA6-4B70-81D3-BC690F8C0793}"/>
      </w:docPartPr>
      <w:docPartBody>
        <w:p w:rsidR="00000000" w:rsidRDefault="00D04265" w:rsidP="00D04265">
          <w:pPr>
            <w:pStyle w:val="CD4B2AA4BFC7490AADAA69B84BF32E15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65"/>
    <w:rsid w:val="00896DF1"/>
    <w:rsid w:val="00D0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04265"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0A57FD1D3546CF96218A8D7A5842E8">
    <w:name w:val="A30A57FD1D3546CF96218A8D7A5842E8"/>
  </w:style>
  <w:style w:type="paragraph" w:customStyle="1" w:styleId="B64B3F8DDDD2400F9FBE123A377C015E">
    <w:name w:val="B64B3F8DDDD2400F9FBE123A377C015E"/>
  </w:style>
  <w:style w:type="paragraph" w:customStyle="1" w:styleId="01731496735E4D1696B08E5C5CCF76DF">
    <w:name w:val="01731496735E4D1696B08E5C5CCF76DF"/>
  </w:style>
  <w:style w:type="paragraph" w:customStyle="1" w:styleId="4E2FD1CB4BA14138B5CF69BF906EFEB8">
    <w:name w:val="4E2FD1CB4BA14138B5CF69BF906EFEB8"/>
  </w:style>
  <w:style w:type="paragraph" w:customStyle="1" w:styleId="6C5BF22576AA4D79ABB9FC93DEB3DA38">
    <w:name w:val="6C5BF22576AA4D79ABB9FC93DEB3DA38"/>
  </w:style>
  <w:style w:type="paragraph" w:customStyle="1" w:styleId="F9D816C8144B4A75A815ABA45F94B356">
    <w:name w:val="F9D816C8144B4A75A815ABA45F94B356"/>
  </w:style>
  <w:style w:type="character" w:customStyle="1" w:styleId="Greytext">
    <w:name w:val="Grey text"/>
    <w:basedOn w:val="DefaultParagraphFont"/>
    <w:uiPriority w:val="4"/>
    <w:qFormat/>
    <w:rsid w:val="00D04265"/>
    <w:rPr>
      <w:color w:val="808080" w:themeColor="background1" w:themeShade="80"/>
    </w:rPr>
  </w:style>
  <w:style w:type="paragraph" w:customStyle="1" w:styleId="CA8DF26409434947B5A9678091B3B822">
    <w:name w:val="CA8DF26409434947B5A9678091B3B822"/>
  </w:style>
  <w:style w:type="paragraph" w:customStyle="1" w:styleId="BDADD7E6041948A0AEE1909D58FE758B">
    <w:name w:val="BDADD7E6041948A0AEE1909D58FE758B"/>
  </w:style>
  <w:style w:type="paragraph" w:customStyle="1" w:styleId="F1D00B1104B649C29E003A5003151784">
    <w:name w:val="F1D00B1104B649C29E003A5003151784"/>
  </w:style>
  <w:style w:type="paragraph" w:customStyle="1" w:styleId="17C2E71C9586495AA76584D83EB50088">
    <w:name w:val="17C2E71C9586495AA76584D83EB50088"/>
  </w:style>
  <w:style w:type="paragraph" w:customStyle="1" w:styleId="E2BA1279502B455EAE7B890FE25B5C3D">
    <w:name w:val="E2BA1279502B455EAE7B890FE25B5C3D"/>
  </w:style>
  <w:style w:type="character" w:customStyle="1" w:styleId="Heading2Char">
    <w:name w:val="Heading 2 Char"/>
    <w:basedOn w:val="DefaultParagraphFont"/>
    <w:link w:val="Heading2"/>
    <w:uiPriority w:val="9"/>
    <w:rsid w:val="00D04265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B3CD34FEE7B34FEA80EEB2896827F353">
    <w:name w:val="B3CD34FEE7B34FEA80EEB2896827F353"/>
  </w:style>
  <w:style w:type="paragraph" w:customStyle="1" w:styleId="EC1E5026FB264100BA93F4F6F6402315">
    <w:name w:val="EC1E5026FB264100BA93F4F6F6402315"/>
  </w:style>
  <w:style w:type="paragraph" w:customStyle="1" w:styleId="CC3DD6A0CC554BCFB55BB208D99A9C9F">
    <w:name w:val="CC3DD6A0CC554BCFB55BB208D99A9C9F"/>
  </w:style>
  <w:style w:type="paragraph" w:customStyle="1" w:styleId="5B398D2A92D042978CB16B2FB9E36CC4">
    <w:name w:val="5B398D2A92D042978CB16B2FB9E36CC4"/>
  </w:style>
  <w:style w:type="paragraph" w:customStyle="1" w:styleId="87ACD1182A8C4E648C93E5D11A0CE807">
    <w:name w:val="87ACD1182A8C4E648C93E5D11A0CE807"/>
  </w:style>
  <w:style w:type="paragraph" w:customStyle="1" w:styleId="8A94205CA81C4B7CAD1ABF772A3AD5E8">
    <w:name w:val="8A94205CA81C4B7CAD1ABF772A3AD5E8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6042C8882F254FF88A85563161FC9FC8">
    <w:name w:val="6042C8882F254FF88A85563161FC9FC8"/>
  </w:style>
  <w:style w:type="paragraph" w:customStyle="1" w:styleId="982924CC652D476193E62690A09245DD">
    <w:name w:val="982924CC652D476193E62690A09245DD"/>
    <w:rsid w:val="00D04265"/>
  </w:style>
  <w:style w:type="paragraph" w:customStyle="1" w:styleId="7FD6592B0885423AA04E22B64EC5725E">
    <w:name w:val="7FD6592B0885423AA04E22B64EC5725E"/>
    <w:rsid w:val="00D04265"/>
  </w:style>
  <w:style w:type="paragraph" w:customStyle="1" w:styleId="61D6E3BD47DF4029A3032780D40780F9">
    <w:name w:val="61D6E3BD47DF4029A3032780D40780F9"/>
    <w:rsid w:val="00D04265"/>
  </w:style>
  <w:style w:type="paragraph" w:customStyle="1" w:styleId="C6EB2959ED81404D98E60023942B64DC">
    <w:name w:val="C6EB2959ED81404D98E60023942B64DC"/>
    <w:rsid w:val="00D04265"/>
  </w:style>
  <w:style w:type="paragraph" w:customStyle="1" w:styleId="B8C864739BD44734A302B0CF24D93F57">
    <w:name w:val="B8C864739BD44734A302B0CF24D93F57"/>
    <w:rsid w:val="00D04265"/>
  </w:style>
  <w:style w:type="paragraph" w:customStyle="1" w:styleId="CD4B2AA4BFC7490AADAA69B84BF32E15">
    <w:name w:val="CD4B2AA4BFC7490AADAA69B84BF32E15"/>
    <w:rsid w:val="00D04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2023-10-26T09:22:00Z</dcterms:created>
  <dcterms:modified xsi:type="dcterms:W3CDTF">2023-10-26T09:43:00Z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